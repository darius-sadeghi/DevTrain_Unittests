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3B5A4" w14:textId="3C4DAED9" w:rsidR="00CE6BDD" w:rsidRPr="00B82640" w:rsidRDefault="00562B49" w:rsidP="00AE76B6">
      <w:pPr>
        <w:pStyle w:val="berschrift1"/>
        <w:numPr>
          <w:ilvl w:val="0"/>
          <w:numId w:val="0"/>
        </w:numPr>
        <w:ind w:left="360" w:hanging="360"/>
        <w:rPr>
          <w:rFonts w:ascii="HelveticaNeue LT 55 Roman" w:hAnsi="HelveticaNeue LT 55 Roman"/>
        </w:rPr>
      </w:pPr>
      <w:r w:rsidRPr="00562B49">
        <w:rPr>
          <w:rFonts w:ascii="HelveticaNeue LT 55 Roman" w:hAnsi="HelveticaNeue LT 55 Roman"/>
        </w:rPr>
        <w:t>Lab</w:t>
      </w:r>
      <w:r w:rsidR="00606A84">
        <w:rPr>
          <w:rFonts w:ascii="HelveticaNeue LT 55 Roman" w:hAnsi="HelveticaNeue LT 55 Roman"/>
        </w:rPr>
        <w:t xml:space="preserve"> </w:t>
      </w:r>
      <w:r w:rsidR="008D32B7">
        <w:rPr>
          <w:rFonts w:ascii="HelveticaNeue LT 55 Roman" w:hAnsi="HelveticaNeue LT 55 Roman"/>
        </w:rPr>
        <w:t>–</w:t>
      </w:r>
      <w:r w:rsidR="00606A84">
        <w:rPr>
          <w:rFonts w:ascii="HelveticaNeue LT 55 Roman" w:hAnsi="HelveticaNeue LT 55 Roman"/>
        </w:rPr>
        <w:t xml:space="preserve"> </w:t>
      </w:r>
      <w:proofErr w:type="spellStart"/>
      <w:r w:rsidR="00EA3656">
        <w:rPr>
          <w:rFonts w:ascii="HelveticaNeue LT 55 Roman" w:hAnsi="HelveticaNeue LT 55 Roman"/>
        </w:rPr>
        <w:t>bUnit</w:t>
      </w:r>
      <w:proofErr w:type="spellEnd"/>
    </w:p>
    <w:p w14:paraId="4200DAFA" w14:textId="77777777" w:rsidR="00AE76B6" w:rsidRPr="00B82640" w:rsidRDefault="00AE76B6" w:rsidP="00AE76B6">
      <w:pPr>
        <w:rPr>
          <w:rFonts w:ascii="HelveticaNeue LT 55 Roman" w:hAnsi="HelveticaNeue LT 55 Roman"/>
        </w:rPr>
      </w:pPr>
    </w:p>
    <w:p w14:paraId="3CBDD0D5" w14:textId="4595D88E" w:rsidR="00AE76B6" w:rsidRPr="00B82640" w:rsidRDefault="00871675" w:rsidP="00AE76B6">
      <w:p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Übungsdauer: 30 Minuten</w:t>
      </w:r>
    </w:p>
    <w:p w14:paraId="22EA1A1F" w14:textId="09F8E078" w:rsidR="00AE76B6" w:rsidRPr="00B82640" w:rsidRDefault="00AE76B6" w:rsidP="00AE76B6">
      <w:pPr>
        <w:pStyle w:val="berschrift2"/>
        <w:numPr>
          <w:ilvl w:val="0"/>
          <w:numId w:val="0"/>
        </w:numPr>
        <w:ind w:left="357" w:hanging="357"/>
        <w:rPr>
          <w:rFonts w:ascii="HelveticaNeue LT 55 Roman" w:hAnsi="HelveticaNeue LT 55 Roman"/>
        </w:rPr>
      </w:pPr>
      <w:proofErr w:type="spellStart"/>
      <w:r w:rsidRPr="00B82640">
        <w:rPr>
          <w:rFonts w:ascii="HelveticaNeue LT 55 Roman" w:hAnsi="HelveticaNeue LT 55 Roman"/>
        </w:rPr>
        <w:t>Overview</w:t>
      </w:r>
      <w:proofErr w:type="spellEnd"/>
    </w:p>
    <w:p w14:paraId="3664E380" w14:textId="51357BC1" w:rsidR="00606A84" w:rsidRPr="00B82640" w:rsidRDefault="008D32B7" w:rsidP="00AE76B6">
      <w:p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In dieser Übung wird ein</w:t>
      </w:r>
      <w:r w:rsidR="00871675">
        <w:rPr>
          <w:rFonts w:ascii="HelveticaNeue LT 55 Roman" w:hAnsi="HelveticaNeue LT 55 Roman"/>
        </w:rPr>
        <w:t>e</w:t>
      </w:r>
      <w:r>
        <w:rPr>
          <w:rFonts w:ascii="HelveticaNeue LT 55 Roman" w:hAnsi="HelveticaNeue LT 55 Roman"/>
        </w:rPr>
        <w:t xml:space="preserve"> </w:t>
      </w:r>
      <w:r w:rsidR="00871675">
        <w:rPr>
          <w:rFonts w:ascii="HelveticaNeue LT 55 Roman" w:hAnsi="HelveticaNeue LT 55 Roman"/>
        </w:rPr>
        <w:t xml:space="preserve">neue </w:t>
      </w:r>
      <w:proofErr w:type="spellStart"/>
      <w:r w:rsidR="00871675">
        <w:rPr>
          <w:rFonts w:ascii="HelveticaNeue LT 55 Roman" w:hAnsi="HelveticaNeue LT 55 Roman"/>
        </w:rPr>
        <w:t>Blazor</w:t>
      </w:r>
      <w:proofErr w:type="spellEnd"/>
      <w:r w:rsidR="00871675">
        <w:rPr>
          <w:rFonts w:ascii="HelveticaNeue LT 55 Roman" w:hAnsi="HelveticaNeue LT 55 Roman"/>
        </w:rPr>
        <w:t xml:space="preserve"> Web App erstellt </w:t>
      </w:r>
      <w:r w:rsidR="009E6AD1">
        <w:rPr>
          <w:rFonts w:ascii="HelveticaNeue LT 55 Roman" w:hAnsi="HelveticaNeue LT 55 Roman"/>
        </w:rPr>
        <w:t xml:space="preserve">und entsprechende </w:t>
      </w:r>
      <w:proofErr w:type="spellStart"/>
      <w:r w:rsidR="009E6AD1">
        <w:rPr>
          <w:rFonts w:ascii="HelveticaNeue LT 55 Roman" w:hAnsi="HelveticaNeue LT 55 Roman"/>
        </w:rPr>
        <w:t>bUnit</w:t>
      </w:r>
      <w:proofErr w:type="spellEnd"/>
      <w:r w:rsidR="009E6AD1">
        <w:rPr>
          <w:rFonts w:ascii="HelveticaNeue LT 55 Roman" w:hAnsi="HelveticaNeue LT 55 Roman"/>
        </w:rPr>
        <w:t xml:space="preserve"> Tests geschrieben</w:t>
      </w:r>
      <w:r>
        <w:rPr>
          <w:rFonts w:ascii="HelveticaNeue LT 55 Roman" w:hAnsi="HelveticaNeue LT 55 Roman"/>
        </w:rPr>
        <w:t xml:space="preserve">. </w:t>
      </w:r>
    </w:p>
    <w:p w14:paraId="37A03890" w14:textId="18A6B419" w:rsidR="00AE76B6" w:rsidRPr="00B82640" w:rsidRDefault="00AE76B6" w:rsidP="00AE76B6">
      <w:pPr>
        <w:pStyle w:val="berschrift2"/>
        <w:numPr>
          <w:ilvl w:val="0"/>
          <w:numId w:val="0"/>
        </w:numPr>
        <w:ind w:left="357" w:hanging="357"/>
        <w:rPr>
          <w:rFonts w:ascii="HelveticaNeue LT 55 Roman" w:hAnsi="HelveticaNeue LT 55 Roman"/>
        </w:rPr>
      </w:pPr>
      <w:r w:rsidRPr="00B82640">
        <w:rPr>
          <w:rFonts w:ascii="HelveticaNeue LT 55 Roman" w:hAnsi="HelveticaNeue LT 55 Roman"/>
        </w:rPr>
        <w:t>Ziel</w:t>
      </w:r>
    </w:p>
    <w:p w14:paraId="4E57D702" w14:textId="1CCAB33A" w:rsidR="00AE76B6" w:rsidRPr="009E6AD1" w:rsidRDefault="009E6AD1" w:rsidP="00AE76B6">
      <w:pPr>
        <w:pStyle w:val="Listenabsatz"/>
        <w:numPr>
          <w:ilvl w:val="0"/>
          <w:numId w:val="7"/>
        </w:numPr>
        <w:rPr>
          <w:rFonts w:ascii="HelveticaNeue LT 55 Roman" w:hAnsi="HelveticaNeue LT 55 Roman"/>
        </w:rPr>
      </w:pPr>
      <w:proofErr w:type="spellStart"/>
      <w:r w:rsidRPr="009E6AD1">
        <w:rPr>
          <w:rFonts w:ascii="HelveticaNeue LT 55 Roman" w:hAnsi="HelveticaNeue LT 55 Roman"/>
        </w:rPr>
        <w:t>bUnit</w:t>
      </w:r>
      <w:proofErr w:type="spellEnd"/>
      <w:r w:rsidRPr="009E6AD1">
        <w:rPr>
          <w:rFonts w:ascii="HelveticaNeue LT 55 Roman" w:hAnsi="HelveticaNeue LT 55 Roman"/>
        </w:rPr>
        <w:t xml:space="preserve"> Tests für </w:t>
      </w:r>
      <w:proofErr w:type="spellStart"/>
      <w:r w:rsidRPr="009E6AD1">
        <w:rPr>
          <w:rFonts w:ascii="HelveticaNeue LT 55 Roman" w:hAnsi="HelveticaNeue LT 55 Roman"/>
        </w:rPr>
        <w:t>Blazor</w:t>
      </w:r>
      <w:proofErr w:type="spellEnd"/>
      <w:r w:rsidRPr="009E6AD1">
        <w:rPr>
          <w:rFonts w:ascii="HelveticaNeue LT 55 Roman" w:hAnsi="HelveticaNeue LT 55 Roman"/>
        </w:rPr>
        <w:t xml:space="preserve"> W</w:t>
      </w:r>
      <w:r>
        <w:rPr>
          <w:rFonts w:ascii="HelveticaNeue LT 55 Roman" w:hAnsi="HelveticaNeue LT 55 Roman"/>
        </w:rPr>
        <w:t>eb App schreiben</w:t>
      </w:r>
    </w:p>
    <w:p w14:paraId="7C475155" w14:textId="16504A3A" w:rsidR="00AE76B6" w:rsidRPr="00B82640" w:rsidRDefault="00AE76B6" w:rsidP="008D32B7">
      <w:pPr>
        <w:pStyle w:val="Listenabsatz"/>
        <w:rPr>
          <w:rFonts w:ascii="HelveticaNeue LT 55 Roman" w:hAnsi="HelveticaNeue LT 55 Roman"/>
        </w:rPr>
      </w:pPr>
    </w:p>
    <w:p w14:paraId="7EF41730" w14:textId="77777777" w:rsidR="00AE76B6" w:rsidRPr="00B82640" w:rsidRDefault="00AE76B6" w:rsidP="00AE76B6">
      <w:pPr>
        <w:rPr>
          <w:rFonts w:ascii="HelveticaNeue LT 55 Roman" w:hAnsi="HelveticaNeue LT 55 Roman"/>
        </w:rPr>
      </w:pPr>
    </w:p>
    <w:p w14:paraId="6A7E08FA" w14:textId="1BD45DA7" w:rsidR="00AE76B6" w:rsidRPr="00B82640" w:rsidRDefault="00B82640" w:rsidP="00AE76B6">
      <w:pPr>
        <w:pStyle w:val="berschrift2"/>
        <w:numPr>
          <w:ilvl w:val="0"/>
          <w:numId w:val="0"/>
        </w:numPr>
        <w:ind w:left="357" w:hanging="357"/>
        <w:rPr>
          <w:rFonts w:ascii="HelveticaNeue LT 55 Roman" w:hAnsi="HelveticaNeue LT 55 Roman"/>
        </w:rPr>
      </w:pPr>
      <w:r w:rsidRPr="00B82640">
        <w:rPr>
          <w:rFonts w:ascii="HelveticaNeue LT 55 Roman" w:hAnsi="HelveticaNeue LT 55 Roman"/>
        </w:rPr>
        <w:t>Schritte</w:t>
      </w:r>
    </w:p>
    <w:p w14:paraId="4BF61276" w14:textId="6E529CC6" w:rsidR="00851403" w:rsidRPr="00B82640" w:rsidRDefault="00851403" w:rsidP="00512BAB">
      <w:pPr>
        <w:rPr>
          <w:rFonts w:ascii="HelveticaNeue LT 55 Roman" w:hAnsi="HelveticaNeue LT 55 Roman"/>
          <w:b/>
        </w:rPr>
      </w:pPr>
    </w:p>
    <w:p w14:paraId="72554A6B" w14:textId="71FE161B" w:rsidR="00B82640" w:rsidRPr="00B82640" w:rsidRDefault="009E6AD1" w:rsidP="00B82640">
      <w:pPr>
        <w:pStyle w:val="Listenabsatz"/>
        <w:numPr>
          <w:ilvl w:val="0"/>
          <w:numId w:val="12"/>
        </w:numPr>
        <w:rPr>
          <w:rFonts w:ascii="HelveticaNeue LT 55 Roman" w:hAnsi="HelveticaNeue LT 55 Roman"/>
          <w:b/>
        </w:rPr>
      </w:pPr>
      <w:proofErr w:type="spellStart"/>
      <w:r>
        <w:rPr>
          <w:rFonts w:ascii="HelveticaNeue LT 55 Roman" w:hAnsi="HelveticaNeue LT 55 Roman"/>
          <w:b/>
        </w:rPr>
        <w:t>bUnit</w:t>
      </w:r>
      <w:proofErr w:type="spellEnd"/>
      <w:r>
        <w:rPr>
          <w:rFonts w:ascii="HelveticaNeue LT 55 Roman" w:hAnsi="HelveticaNeue LT 55 Roman"/>
          <w:b/>
        </w:rPr>
        <w:t xml:space="preserve"> Projekt</w:t>
      </w:r>
      <w:r w:rsidR="008979BF">
        <w:rPr>
          <w:rFonts w:ascii="HelveticaNeue LT 55 Roman" w:hAnsi="HelveticaNeue LT 55 Roman"/>
          <w:b/>
        </w:rPr>
        <w:t xml:space="preserve"> und Test Projekt</w:t>
      </w:r>
      <w:r>
        <w:rPr>
          <w:rFonts w:ascii="HelveticaNeue LT 55 Roman" w:hAnsi="HelveticaNeue LT 55 Roman"/>
          <w:b/>
        </w:rPr>
        <w:t xml:space="preserve"> erstellen</w:t>
      </w:r>
    </w:p>
    <w:p w14:paraId="1D6877AB" w14:textId="44195B60" w:rsidR="00B82640" w:rsidRDefault="009E6AD1" w:rsidP="00B82640">
      <w:pPr>
        <w:pStyle w:val="Listenabsatz"/>
        <w:numPr>
          <w:ilvl w:val="0"/>
          <w:numId w:val="13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Erstellt ein</w:t>
      </w:r>
      <w:r w:rsidR="00B36D44">
        <w:rPr>
          <w:rFonts w:ascii="HelveticaNeue LT 55 Roman" w:hAnsi="HelveticaNeue LT 55 Roman"/>
        </w:rPr>
        <w:t xml:space="preserve"> neues </w:t>
      </w:r>
      <w:proofErr w:type="spellStart"/>
      <w:r w:rsidR="00B36D44">
        <w:rPr>
          <w:rFonts w:ascii="HelveticaNeue LT 55 Roman" w:hAnsi="HelveticaNeue LT 55 Roman"/>
        </w:rPr>
        <w:t>Blazor</w:t>
      </w:r>
      <w:proofErr w:type="spellEnd"/>
      <w:r w:rsidR="00B36D44">
        <w:rPr>
          <w:rFonts w:ascii="HelveticaNeue LT 55 Roman" w:hAnsi="HelveticaNeue LT 55 Roman"/>
        </w:rPr>
        <w:t xml:space="preserve"> Web App Projekt in .NET 9</w:t>
      </w:r>
    </w:p>
    <w:p w14:paraId="5E1BCF1F" w14:textId="6500223F" w:rsidR="00834A16" w:rsidRDefault="00834A16" w:rsidP="00834A16">
      <w:pPr>
        <w:pStyle w:val="Listenabsatz"/>
        <w:numPr>
          <w:ilvl w:val="1"/>
          <w:numId w:val="13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Stellt </w:t>
      </w:r>
      <w:r w:rsidR="009714EC">
        <w:rPr>
          <w:rFonts w:ascii="HelveticaNeue LT 55 Roman" w:hAnsi="HelveticaNeue LT 55 Roman"/>
        </w:rPr>
        <w:t xml:space="preserve">den „Interactive </w:t>
      </w:r>
      <w:proofErr w:type="spellStart"/>
      <w:r w:rsidR="009714EC">
        <w:rPr>
          <w:rFonts w:ascii="HelveticaNeue LT 55 Roman" w:hAnsi="HelveticaNeue LT 55 Roman"/>
        </w:rPr>
        <w:t>render</w:t>
      </w:r>
      <w:proofErr w:type="spellEnd"/>
      <w:r w:rsidR="009714EC">
        <w:rPr>
          <w:rFonts w:ascii="HelveticaNeue LT 55 Roman" w:hAnsi="HelveticaNeue LT 55 Roman"/>
        </w:rPr>
        <w:t xml:space="preserve"> </w:t>
      </w:r>
      <w:proofErr w:type="spellStart"/>
      <w:r w:rsidR="009714EC">
        <w:rPr>
          <w:rFonts w:ascii="HelveticaNeue LT 55 Roman" w:hAnsi="HelveticaNeue LT 55 Roman"/>
        </w:rPr>
        <w:t>mode</w:t>
      </w:r>
      <w:proofErr w:type="spellEnd"/>
      <w:r w:rsidR="009714EC">
        <w:rPr>
          <w:rFonts w:ascii="HelveticaNeue LT 55 Roman" w:hAnsi="HelveticaNeue LT 55 Roman"/>
        </w:rPr>
        <w:t>“ auf „Auto“</w:t>
      </w:r>
    </w:p>
    <w:p w14:paraId="6F27F9B1" w14:textId="4BF8C868" w:rsidR="009714EC" w:rsidRDefault="009714EC" w:rsidP="00834A16">
      <w:pPr>
        <w:pStyle w:val="Listenabsatz"/>
        <w:numPr>
          <w:ilvl w:val="1"/>
          <w:numId w:val="13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Stellt die „</w:t>
      </w:r>
      <w:proofErr w:type="spellStart"/>
      <w:r>
        <w:rPr>
          <w:rFonts w:ascii="HelveticaNeue LT 55 Roman" w:hAnsi="HelveticaNeue LT 55 Roman"/>
        </w:rPr>
        <w:t>Interactivity</w:t>
      </w:r>
      <w:proofErr w:type="spellEnd"/>
      <w:r>
        <w:rPr>
          <w:rFonts w:ascii="HelveticaNeue LT 55 Roman" w:hAnsi="HelveticaNeue LT 55 Roman"/>
        </w:rPr>
        <w:t xml:space="preserve"> </w:t>
      </w:r>
      <w:proofErr w:type="spellStart"/>
      <w:r>
        <w:rPr>
          <w:rFonts w:ascii="HelveticaNeue LT 55 Roman" w:hAnsi="HelveticaNeue LT 55 Roman"/>
        </w:rPr>
        <w:t>location</w:t>
      </w:r>
      <w:proofErr w:type="spellEnd"/>
      <w:r>
        <w:rPr>
          <w:rFonts w:ascii="HelveticaNeue LT 55 Roman" w:hAnsi="HelveticaNeue LT 55 Roman"/>
        </w:rPr>
        <w:t>“ auf „Per Page“</w:t>
      </w:r>
    </w:p>
    <w:p w14:paraId="63CFE7A0" w14:textId="49019E15" w:rsidR="003A7A6D" w:rsidRDefault="009714EC" w:rsidP="00B82640">
      <w:pPr>
        <w:pStyle w:val="Listenabsatz"/>
        <w:numPr>
          <w:ilvl w:val="0"/>
          <w:numId w:val="13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Erstellt ein neues MS Test Projekt und fügt es der Solution hinzu</w:t>
      </w:r>
    </w:p>
    <w:p w14:paraId="16644810" w14:textId="77777777" w:rsidR="00CE46AB" w:rsidRPr="00CE46AB" w:rsidRDefault="00CE46AB" w:rsidP="00CE46AB">
      <w:pPr>
        <w:pStyle w:val="Listenabsatz"/>
        <w:ind w:left="1080"/>
        <w:rPr>
          <w:rFonts w:ascii="HelveticaNeue LT 55 Roman" w:hAnsi="HelveticaNeue LT 55 Roman"/>
        </w:rPr>
      </w:pPr>
    </w:p>
    <w:p w14:paraId="027C9267" w14:textId="53B61992" w:rsidR="00CE46AB" w:rsidRPr="00B82640" w:rsidRDefault="007B5E90" w:rsidP="00CE46AB">
      <w:pPr>
        <w:pStyle w:val="Listenabsatz"/>
        <w:numPr>
          <w:ilvl w:val="0"/>
          <w:numId w:val="12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 xml:space="preserve">Test: Counter Komponente </w:t>
      </w:r>
      <w:proofErr w:type="spellStart"/>
      <w:r w:rsidR="00FD732A">
        <w:rPr>
          <w:rFonts w:ascii="HelveticaNeue LT 55 Roman" w:hAnsi="HelveticaNeue LT 55 Roman"/>
          <w:b/>
        </w:rPr>
        <w:t>MatchMarkup</w:t>
      </w:r>
      <w:proofErr w:type="spellEnd"/>
    </w:p>
    <w:p w14:paraId="0009349E" w14:textId="5FDB7E56" w:rsidR="00CE46AB" w:rsidRDefault="007B5E90" w:rsidP="00CE46AB">
      <w:pPr>
        <w:pStyle w:val="Listenabsatz"/>
        <w:numPr>
          <w:ilvl w:val="0"/>
          <w:numId w:val="13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Erstellt eine Test Klasse für die Counter Komponente</w:t>
      </w:r>
    </w:p>
    <w:p w14:paraId="0604373B" w14:textId="77777777" w:rsidR="0050331A" w:rsidRDefault="00CB5FD3" w:rsidP="0050331A">
      <w:pPr>
        <w:pStyle w:val="Listenabsatz"/>
        <w:numPr>
          <w:ilvl w:val="0"/>
          <w:numId w:val="13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Schreibt einen </w:t>
      </w:r>
      <w:proofErr w:type="spellStart"/>
      <w:r>
        <w:rPr>
          <w:rFonts w:ascii="HelveticaNeue LT 55 Roman" w:hAnsi="HelveticaNeue LT 55 Roman"/>
        </w:rPr>
        <w:t>Testcase</w:t>
      </w:r>
      <w:proofErr w:type="spellEnd"/>
      <w:r>
        <w:rPr>
          <w:rFonts w:ascii="HelveticaNeue LT 55 Roman" w:hAnsi="HelveticaNeue LT 55 Roman"/>
        </w:rPr>
        <w:t xml:space="preserve">, die die </w:t>
      </w:r>
      <w:r w:rsidR="00AC77B8">
        <w:rPr>
          <w:rFonts w:ascii="HelveticaNeue LT 55 Roman" w:hAnsi="HelveticaNeue LT 55 Roman"/>
        </w:rPr>
        <w:t>„</w:t>
      </w:r>
      <w:proofErr w:type="spellStart"/>
      <w:r w:rsidR="00AC77B8">
        <w:rPr>
          <w:rFonts w:ascii="HelveticaNeue LT 55 Roman" w:hAnsi="HelveticaNeue LT 55 Roman"/>
        </w:rPr>
        <w:t>IncrementCount</w:t>
      </w:r>
      <w:proofErr w:type="spellEnd"/>
      <w:r w:rsidR="00AC77B8">
        <w:rPr>
          <w:rFonts w:ascii="HelveticaNeue LT 55 Roman" w:hAnsi="HelveticaNeue LT 55 Roman"/>
        </w:rPr>
        <w:t>“ Methode der Counter Komponente testet</w:t>
      </w:r>
    </w:p>
    <w:p w14:paraId="6AC78768" w14:textId="77777777" w:rsidR="0050331A" w:rsidRDefault="0050331A" w:rsidP="0050331A">
      <w:pPr>
        <w:pStyle w:val="Listenabsatz"/>
        <w:numPr>
          <w:ilvl w:val="0"/>
          <w:numId w:val="13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In der Testmethode muss als erstes der </w:t>
      </w:r>
      <w:proofErr w:type="spellStart"/>
      <w:r>
        <w:rPr>
          <w:rFonts w:ascii="HelveticaNeue LT 55 Roman" w:hAnsi="HelveticaNeue LT 55 Roman"/>
        </w:rPr>
        <w:t>Bunit</w:t>
      </w:r>
      <w:proofErr w:type="spellEnd"/>
      <w:r>
        <w:rPr>
          <w:rFonts w:ascii="HelveticaNeue LT 55 Roman" w:hAnsi="HelveticaNeue LT 55 Roman"/>
        </w:rPr>
        <w:t xml:space="preserve"> </w:t>
      </w:r>
      <w:proofErr w:type="spellStart"/>
      <w:r>
        <w:rPr>
          <w:rFonts w:ascii="HelveticaNeue LT 55 Roman" w:hAnsi="HelveticaNeue LT 55 Roman"/>
        </w:rPr>
        <w:t>TestContext</w:t>
      </w:r>
      <w:proofErr w:type="spellEnd"/>
      <w:r>
        <w:rPr>
          <w:rFonts w:ascii="HelveticaNeue LT 55 Roman" w:hAnsi="HelveticaNeue LT 55 Roman"/>
        </w:rPr>
        <w:t xml:space="preserve"> erstellt werden</w:t>
      </w:r>
    </w:p>
    <w:p w14:paraId="78D6DBBF" w14:textId="77777777" w:rsidR="00F16ACA" w:rsidRPr="0050331A" w:rsidRDefault="0050331A" w:rsidP="00F16ACA">
      <w:pPr>
        <w:pStyle w:val="Listenabsatz"/>
        <w:ind w:left="1080"/>
        <w:rPr>
          <w:rFonts w:ascii="HelveticaNeue LT 55 Roman" w:hAnsi="HelveticaNeue LT 55 Roman"/>
        </w:rPr>
      </w:pPr>
      <w:r w:rsidRPr="00804F2A">
        <w:rPr>
          <w:rFonts w:ascii="HelveticaNeue LT 55 Roman" w:hAnsi="HelveticaNeue LT 55 Roman" w:cs="Consolas"/>
          <w:noProof/>
          <w:color w:val="008000"/>
          <w:sz w:val="19"/>
          <w:szCs w:val="19"/>
        </w:rPr>
        <mc:AlternateContent>
          <mc:Choice Requires="wps">
            <w:drawing>
              <wp:inline distT="0" distB="0" distL="0" distR="0" wp14:anchorId="59B7E4F2" wp14:editId="7ED70814">
                <wp:extent cx="5029200" cy="1403985"/>
                <wp:effectExtent l="57150" t="38100" r="76200" b="95885"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03F2B" w14:textId="77777777" w:rsidR="0050331A" w:rsidRPr="0050331A" w:rsidRDefault="0050331A" w:rsidP="0050331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0331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  <w:t xml:space="preserve">var context = new </w:t>
                            </w:r>
                            <w:proofErr w:type="spellStart"/>
                            <w:r w:rsidRPr="0050331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  <w:t>Bunit.TestContext</w:t>
                            </w:r>
                            <w:proofErr w:type="spellEnd"/>
                            <w:r w:rsidRPr="0050331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B7E4F2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4F803F2B" w14:textId="77777777" w:rsidR="0050331A" w:rsidRPr="0050331A" w:rsidRDefault="0050331A" w:rsidP="0050331A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0331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  <w:t xml:space="preserve">var context = new </w:t>
                      </w:r>
                      <w:proofErr w:type="spellStart"/>
                      <w:r w:rsidRPr="0050331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  <w:t>Bunit.TestContext</w:t>
                      </w:r>
                      <w:proofErr w:type="spellEnd"/>
                      <w:r w:rsidRPr="0050331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  <w:t>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B91E7A" w14:textId="77777777" w:rsidR="00F16ACA" w:rsidRDefault="00F16ACA" w:rsidP="00F16ACA">
      <w:pPr>
        <w:pStyle w:val="Listenabsatz"/>
        <w:numPr>
          <w:ilvl w:val="0"/>
          <w:numId w:val="13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Dann muss die Komponente gerendert werden</w:t>
      </w:r>
    </w:p>
    <w:p w14:paraId="7D61E362" w14:textId="6A1F9FA5" w:rsidR="00F16ACA" w:rsidRPr="00F16ACA" w:rsidRDefault="00F16ACA" w:rsidP="00F16ACA">
      <w:pPr>
        <w:pStyle w:val="Listenabsatz"/>
        <w:ind w:left="1080"/>
        <w:rPr>
          <w:rFonts w:ascii="HelveticaNeue LT 55 Roman" w:hAnsi="HelveticaNeue LT 55 Roman"/>
        </w:rPr>
      </w:pPr>
      <w:r w:rsidRPr="00804F2A">
        <w:rPr>
          <w:rFonts w:ascii="HelveticaNeue LT 55 Roman" w:hAnsi="HelveticaNeue LT 55 Roman" w:cs="Consolas"/>
          <w:noProof/>
          <w:color w:val="008000"/>
          <w:sz w:val="19"/>
          <w:szCs w:val="19"/>
        </w:rPr>
        <mc:AlternateContent>
          <mc:Choice Requires="wps">
            <w:drawing>
              <wp:inline distT="0" distB="0" distL="0" distR="0" wp14:anchorId="348EC0F5" wp14:editId="638D38A4">
                <wp:extent cx="5029200" cy="1403985"/>
                <wp:effectExtent l="57150" t="38100" r="76200" b="95885"/>
                <wp:docPr id="912078214" name="Textfeld 912078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53609" w14:textId="77777777" w:rsidR="00F16ACA" w:rsidRPr="0050331A" w:rsidRDefault="00F16ACA" w:rsidP="00F16AC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6AC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  <w:t xml:space="preserve">var component = </w:t>
                            </w:r>
                            <w:proofErr w:type="spellStart"/>
                            <w:r w:rsidRPr="00F16AC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  <w:t>context.RenderComponent</w:t>
                            </w:r>
                            <w:proofErr w:type="spellEnd"/>
                            <w:r w:rsidRPr="00F16AC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  <w:t>&lt;Counter&gt;();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8EC0F5" id="Textfeld 912078214" o:spid="_x0000_s1027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4F653609" w14:textId="77777777" w:rsidR="00F16ACA" w:rsidRPr="0050331A" w:rsidRDefault="00F16ACA" w:rsidP="00F16ACA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6AC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  <w:t xml:space="preserve">var component = </w:t>
                      </w:r>
                      <w:proofErr w:type="spellStart"/>
                      <w:r w:rsidRPr="00F16AC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  <w:t>context.RenderComponent</w:t>
                      </w:r>
                      <w:proofErr w:type="spellEnd"/>
                      <w:r w:rsidRPr="00F16AC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  <w:t>&lt;Counter&gt;();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5D296D" w14:textId="6C4518F3" w:rsidR="00F16ACA" w:rsidRDefault="0062423A" w:rsidP="00F16ACA">
      <w:pPr>
        <w:pStyle w:val="Listenabsatz"/>
        <w:numPr>
          <w:ilvl w:val="0"/>
          <w:numId w:val="13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Der Button Click soll simuliert werden</w:t>
      </w:r>
    </w:p>
    <w:p w14:paraId="6AC54B27" w14:textId="7FB1656E" w:rsidR="00F16ACA" w:rsidRPr="00F16ACA" w:rsidRDefault="00F16ACA" w:rsidP="00F16ACA">
      <w:pPr>
        <w:pStyle w:val="Listenabsatz"/>
        <w:ind w:left="1080"/>
        <w:rPr>
          <w:rFonts w:ascii="HelveticaNeue LT 55 Roman" w:hAnsi="HelveticaNeue LT 55 Roman"/>
        </w:rPr>
      </w:pPr>
      <w:r w:rsidRPr="00804F2A">
        <w:rPr>
          <w:rFonts w:ascii="HelveticaNeue LT 55 Roman" w:hAnsi="HelveticaNeue LT 55 Roman" w:cs="Consolas"/>
          <w:noProof/>
          <w:color w:val="008000"/>
          <w:sz w:val="19"/>
          <w:szCs w:val="19"/>
        </w:rPr>
        <mc:AlternateContent>
          <mc:Choice Requires="wps">
            <w:drawing>
              <wp:inline distT="0" distB="0" distL="0" distR="0" wp14:anchorId="58F65488" wp14:editId="7D15B880">
                <wp:extent cx="5029200" cy="1403985"/>
                <wp:effectExtent l="57150" t="38100" r="76200" b="95885"/>
                <wp:docPr id="1194893059" name="Textfeld 1194893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FA5AC" w14:textId="17685F75" w:rsidR="00F16ACA" w:rsidRPr="0050331A" w:rsidRDefault="0062423A" w:rsidP="00F16AC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6242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  <w:t>component.Find</w:t>
                            </w:r>
                            <w:proofErr w:type="spellEnd"/>
                            <w:r w:rsidRPr="006242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  <w:t>("button").Click();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F65488" id="Textfeld 1194893059" o:spid="_x0000_s1028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35BFA5AC" w14:textId="17685F75" w:rsidR="00F16ACA" w:rsidRPr="0050331A" w:rsidRDefault="0062423A" w:rsidP="00F16ACA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6242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  <w:t>component.Find</w:t>
                      </w:r>
                      <w:proofErr w:type="spellEnd"/>
                      <w:r w:rsidRPr="006242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  <w:t>("button").Click();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E11294" w14:textId="11488137" w:rsidR="00F16ACA" w:rsidRDefault="0062423A" w:rsidP="00F16ACA">
      <w:pPr>
        <w:pStyle w:val="Listenabsatz"/>
        <w:numPr>
          <w:ilvl w:val="0"/>
          <w:numId w:val="13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Und eine Behauptung wird aufgestellt und überprüft</w:t>
      </w:r>
    </w:p>
    <w:p w14:paraId="28C95EDD" w14:textId="77777777" w:rsidR="008B0FCD" w:rsidRDefault="00F16ACA" w:rsidP="008B0FCD">
      <w:pPr>
        <w:pStyle w:val="Listenabsatz"/>
        <w:ind w:left="1080"/>
        <w:rPr>
          <w:rFonts w:ascii="HelveticaNeue LT 55 Roman" w:hAnsi="HelveticaNeue LT 55 Roman"/>
        </w:rPr>
      </w:pPr>
      <w:r w:rsidRPr="00804F2A">
        <w:rPr>
          <w:rFonts w:ascii="HelveticaNeue LT 55 Roman" w:hAnsi="HelveticaNeue LT 55 Roman" w:cs="Consolas"/>
          <w:noProof/>
          <w:color w:val="008000"/>
          <w:sz w:val="19"/>
          <w:szCs w:val="19"/>
        </w:rPr>
        <mc:AlternateContent>
          <mc:Choice Requires="wps">
            <w:drawing>
              <wp:inline distT="0" distB="0" distL="0" distR="0" wp14:anchorId="431A7055" wp14:editId="6854455E">
                <wp:extent cx="5029200" cy="1403985"/>
                <wp:effectExtent l="57150" t="38100" r="76200" b="95885"/>
                <wp:docPr id="1872759883" name="Textfeld 1872759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40B99" w14:textId="5B1FCAD6" w:rsidR="00F16ACA" w:rsidRPr="0050331A" w:rsidRDefault="0062423A" w:rsidP="00F16AC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6242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  <w:t>component.Find</w:t>
                            </w:r>
                            <w:proofErr w:type="spellEnd"/>
                            <w:r w:rsidRPr="006242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  <w:t>("p").</w:t>
                            </w:r>
                            <w:proofErr w:type="spellStart"/>
                            <w:r w:rsidRPr="006242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  <w:t>MarkupMatches</w:t>
                            </w:r>
                            <w:proofErr w:type="spellEnd"/>
                            <w:r w:rsidRPr="006242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  <w:t>("&lt;p&gt; Current count: 1 &lt;/p&gt;");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1A7055" id="Textfeld 1872759883" o:spid="_x0000_s1029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33840B99" w14:textId="5B1FCAD6" w:rsidR="00F16ACA" w:rsidRPr="0050331A" w:rsidRDefault="0062423A" w:rsidP="00F16ACA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6242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  <w:t>component.Find</w:t>
                      </w:r>
                      <w:proofErr w:type="spellEnd"/>
                      <w:r w:rsidRPr="006242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  <w:t>("p").</w:t>
                      </w:r>
                      <w:proofErr w:type="spellStart"/>
                      <w:r w:rsidRPr="006242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  <w:t>MarkupMatches</w:t>
                      </w:r>
                      <w:proofErr w:type="spellEnd"/>
                      <w:r w:rsidRPr="006242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  <w:t>("&lt;p&gt; Current count: 1 &lt;/p&gt;");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491309" w14:textId="77777777" w:rsidR="008B0FCD" w:rsidRDefault="008B0FCD" w:rsidP="008B0FCD">
      <w:pPr>
        <w:rPr>
          <w:rFonts w:ascii="HelveticaNeue LT 55 Roman" w:hAnsi="HelveticaNeue LT 55 Roman"/>
        </w:rPr>
      </w:pPr>
    </w:p>
    <w:p w14:paraId="7CA0278C" w14:textId="77777777" w:rsidR="008B0FCD" w:rsidRPr="008B0FCD" w:rsidRDefault="008B0FCD" w:rsidP="008B0FCD">
      <w:pPr>
        <w:rPr>
          <w:rFonts w:ascii="HelveticaNeue LT 55 Roman" w:hAnsi="HelveticaNeue LT 55 Roman"/>
        </w:rPr>
      </w:pPr>
    </w:p>
    <w:p w14:paraId="44723106" w14:textId="77777777" w:rsidR="00F154DE" w:rsidRPr="00B82640" w:rsidRDefault="008B0FCD" w:rsidP="00F154DE">
      <w:pPr>
        <w:pStyle w:val="Listenabsatz"/>
        <w:numPr>
          <w:ilvl w:val="0"/>
          <w:numId w:val="12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 xml:space="preserve">Test: </w:t>
      </w:r>
      <w:r w:rsidR="00F154DE">
        <w:rPr>
          <w:rFonts w:ascii="HelveticaNeue LT 55 Roman" w:hAnsi="HelveticaNeue LT 55 Roman"/>
          <w:b/>
        </w:rPr>
        <w:t>Home Komponente</w:t>
      </w:r>
      <w:r>
        <w:rPr>
          <w:rFonts w:ascii="HelveticaNeue LT 55 Roman" w:hAnsi="HelveticaNeue LT 55 Roman"/>
          <w:b/>
        </w:rPr>
        <w:t xml:space="preserve"> </w:t>
      </w:r>
      <w:proofErr w:type="spellStart"/>
      <w:r w:rsidR="00F154DE">
        <w:rPr>
          <w:rFonts w:ascii="HelveticaNeue LT 55 Roman" w:hAnsi="HelveticaNeue LT 55 Roman"/>
          <w:b/>
        </w:rPr>
        <w:t>HasComponent</w:t>
      </w:r>
      <w:proofErr w:type="spellEnd"/>
    </w:p>
    <w:p w14:paraId="6BCF8347" w14:textId="2AAADD38" w:rsidR="00F154DE" w:rsidRDefault="00F154DE" w:rsidP="00F154DE">
      <w:pPr>
        <w:pStyle w:val="Listenabsatz"/>
        <w:numPr>
          <w:ilvl w:val="0"/>
          <w:numId w:val="13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Erstellt eine Test Klasse für die </w:t>
      </w:r>
      <w:r>
        <w:rPr>
          <w:rFonts w:ascii="HelveticaNeue LT 55 Roman" w:hAnsi="HelveticaNeue LT 55 Roman"/>
        </w:rPr>
        <w:t>Home</w:t>
      </w:r>
      <w:r>
        <w:rPr>
          <w:rFonts w:ascii="HelveticaNeue LT 55 Roman" w:hAnsi="HelveticaNeue LT 55 Roman"/>
        </w:rPr>
        <w:t xml:space="preserve"> Komponente</w:t>
      </w:r>
    </w:p>
    <w:p w14:paraId="20C8CDD4" w14:textId="5B90909D" w:rsidR="00F154DE" w:rsidRDefault="00F154DE" w:rsidP="00F154DE">
      <w:pPr>
        <w:pStyle w:val="Listenabsatz"/>
        <w:numPr>
          <w:ilvl w:val="0"/>
          <w:numId w:val="13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Bindet in der Home Komponente die Counter Komponente ein</w:t>
      </w:r>
    </w:p>
    <w:p w14:paraId="6F78B063" w14:textId="14B3F05C" w:rsidR="00F154DE" w:rsidRDefault="00565F74" w:rsidP="00F154DE">
      <w:pPr>
        <w:pStyle w:val="Listenabsatz"/>
        <w:numPr>
          <w:ilvl w:val="0"/>
          <w:numId w:val="13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Testet mithilfe von „</w:t>
      </w:r>
      <w:proofErr w:type="spellStart"/>
      <w:r>
        <w:rPr>
          <w:rFonts w:ascii="HelveticaNeue LT 55 Roman" w:hAnsi="HelveticaNeue LT 55 Roman"/>
        </w:rPr>
        <w:t>component.HasComponent</w:t>
      </w:r>
      <w:proofErr w:type="spellEnd"/>
      <w:r>
        <w:rPr>
          <w:rFonts w:ascii="HelveticaNeue LT 55 Roman" w:hAnsi="HelveticaNeue LT 55 Roman"/>
        </w:rPr>
        <w:t>“, dass die Counter Komponente in der Home Komponente gerendert wird</w:t>
      </w:r>
    </w:p>
    <w:p w14:paraId="43C14B4D" w14:textId="77777777" w:rsidR="00D24059" w:rsidRPr="008B0FCD" w:rsidRDefault="00D24059" w:rsidP="00D24059">
      <w:pPr>
        <w:rPr>
          <w:rFonts w:ascii="HelveticaNeue LT 55 Roman" w:hAnsi="HelveticaNeue LT 55 Roman"/>
        </w:rPr>
      </w:pPr>
    </w:p>
    <w:p w14:paraId="6972A5CE" w14:textId="51B1CDCA" w:rsidR="00D24059" w:rsidRPr="00D24059" w:rsidRDefault="00D24059" w:rsidP="00D24059">
      <w:pPr>
        <w:pStyle w:val="Listenabsatz"/>
        <w:numPr>
          <w:ilvl w:val="0"/>
          <w:numId w:val="12"/>
        </w:numPr>
        <w:rPr>
          <w:rFonts w:ascii="HelveticaNeue LT 55 Roman" w:hAnsi="HelveticaNeue LT 55 Roman"/>
          <w:b/>
          <w:lang w:val="en-US"/>
        </w:rPr>
      </w:pPr>
      <w:r w:rsidRPr="00D24059">
        <w:rPr>
          <w:rFonts w:ascii="HelveticaNeue LT 55 Roman" w:hAnsi="HelveticaNeue LT 55 Roman"/>
          <w:b/>
          <w:lang w:val="en-US"/>
        </w:rPr>
        <w:t xml:space="preserve">Test: </w:t>
      </w:r>
      <w:r w:rsidRPr="00D24059">
        <w:rPr>
          <w:rFonts w:ascii="HelveticaNeue LT 55 Roman" w:hAnsi="HelveticaNeue LT 55 Roman"/>
          <w:b/>
          <w:lang w:val="en-US"/>
        </w:rPr>
        <w:t xml:space="preserve">Injection und </w:t>
      </w:r>
      <w:proofErr w:type="spellStart"/>
      <w:r w:rsidRPr="00D24059">
        <w:rPr>
          <w:rFonts w:ascii="HelveticaNeue LT 55 Roman" w:hAnsi="HelveticaNeue LT 55 Roman"/>
          <w:b/>
          <w:lang w:val="en-US"/>
        </w:rPr>
        <w:t>FindComponents.C</w:t>
      </w:r>
      <w:r>
        <w:rPr>
          <w:rFonts w:ascii="HelveticaNeue LT 55 Roman" w:hAnsi="HelveticaNeue LT 55 Roman"/>
          <w:b/>
          <w:lang w:val="en-US"/>
        </w:rPr>
        <w:t>ount</w:t>
      </w:r>
      <w:proofErr w:type="spellEnd"/>
    </w:p>
    <w:p w14:paraId="6E4FD20F" w14:textId="41077355" w:rsidR="00D24059" w:rsidRDefault="00D24059" w:rsidP="00D24059">
      <w:pPr>
        <w:pStyle w:val="Listenabsatz"/>
        <w:numPr>
          <w:ilvl w:val="0"/>
          <w:numId w:val="13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Erstellt eine</w:t>
      </w:r>
      <w:r w:rsidR="001400F0">
        <w:rPr>
          <w:rFonts w:ascii="HelveticaNeue LT 55 Roman" w:hAnsi="HelveticaNeue LT 55 Roman"/>
        </w:rPr>
        <w:t xml:space="preserve"> neue Komponente,</w:t>
      </w:r>
      <w:r>
        <w:rPr>
          <w:rFonts w:ascii="HelveticaNeue LT 55 Roman" w:hAnsi="HelveticaNeue LT 55 Roman"/>
        </w:rPr>
        <w:t xml:space="preserve"> Modell Klasse, ein Service und eine Service Schnittstelle</w:t>
      </w:r>
      <w:r w:rsidR="00D159BB">
        <w:rPr>
          <w:rFonts w:ascii="HelveticaNeue LT 55 Roman" w:hAnsi="HelveticaNeue LT 55 Roman"/>
        </w:rPr>
        <w:t xml:space="preserve">, die in der </w:t>
      </w:r>
      <w:r w:rsidR="0089248A">
        <w:rPr>
          <w:rFonts w:ascii="HelveticaNeue LT 55 Roman" w:hAnsi="HelveticaNeue LT 55 Roman"/>
        </w:rPr>
        <w:t>Counter</w:t>
      </w:r>
      <w:r w:rsidR="00D159BB">
        <w:rPr>
          <w:rFonts w:ascii="HelveticaNeue LT 55 Roman" w:hAnsi="HelveticaNeue LT 55 Roman"/>
        </w:rPr>
        <w:t xml:space="preserve"> Komponente </w:t>
      </w:r>
      <w:proofErr w:type="spellStart"/>
      <w:r w:rsidR="00D159BB">
        <w:rPr>
          <w:rFonts w:ascii="HelveticaNeue LT 55 Roman" w:hAnsi="HelveticaNeue LT 55 Roman"/>
        </w:rPr>
        <w:t>injected</w:t>
      </w:r>
      <w:proofErr w:type="spellEnd"/>
      <w:r w:rsidR="00D159BB">
        <w:rPr>
          <w:rFonts w:ascii="HelveticaNeue LT 55 Roman" w:hAnsi="HelveticaNeue LT 55 Roman"/>
        </w:rPr>
        <w:t xml:space="preserve"> wird</w:t>
      </w:r>
    </w:p>
    <w:p w14:paraId="49850E9A" w14:textId="54388E5E" w:rsidR="00D159BB" w:rsidRDefault="00D159BB" w:rsidP="00D159BB">
      <w:pPr>
        <w:pStyle w:val="Listenabsatz"/>
        <w:numPr>
          <w:ilvl w:val="1"/>
          <w:numId w:val="13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lastRenderedPageBreak/>
        <w:t xml:space="preserve">z.B. </w:t>
      </w:r>
      <w:proofErr w:type="spellStart"/>
      <w:r>
        <w:rPr>
          <w:rFonts w:ascii="HelveticaNeue LT 55 Roman" w:hAnsi="HelveticaNeue LT 55 Roman"/>
        </w:rPr>
        <w:t>IPersonService</w:t>
      </w:r>
      <w:proofErr w:type="spellEnd"/>
      <w:r>
        <w:rPr>
          <w:rFonts w:ascii="HelveticaNeue LT 55 Roman" w:hAnsi="HelveticaNeue LT 55 Roman"/>
        </w:rPr>
        <w:t xml:space="preserve">, </w:t>
      </w:r>
      <w:proofErr w:type="spellStart"/>
      <w:r>
        <w:rPr>
          <w:rFonts w:ascii="HelveticaNeue LT 55 Roman" w:hAnsi="HelveticaNeue LT 55 Roman"/>
        </w:rPr>
        <w:t>PersonService</w:t>
      </w:r>
      <w:proofErr w:type="spellEnd"/>
      <w:r w:rsidR="001400F0">
        <w:rPr>
          <w:rFonts w:ascii="HelveticaNeue LT 55 Roman" w:hAnsi="HelveticaNeue LT 55 Roman"/>
        </w:rPr>
        <w:t>,</w:t>
      </w:r>
      <w:r>
        <w:rPr>
          <w:rFonts w:ascii="HelveticaNeue LT 55 Roman" w:hAnsi="HelveticaNeue LT 55 Roman"/>
        </w:rPr>
        <w:t xml:space="preserve"> Person</w:t>
      </w:r>
      <w:r w:rsidR="001400F0">
        <w:rPr>
          <w:rFonts w:ascii="HelveticaNeue LT 55 Roman" w:hAnsi="HelveticaNeue LT 55 Roman"/>
        </w:rPr>
        <w:t xml:space="preserve"> und </w:t>
      </w:r>
      <w:proofErr w:type="spellStart"/>
      <w:r w:rsidR="001400F0">
        <w:rPr>
          <w:rFonts w:ascii="HelveticaNeue LT 55 Roman" w:hAnsi="HelveticaNeue LT 55 Roman"/>
        </w:rPr>
        <w:t>PersonComponent</w:t>
      </w:r>
      <w:proofErr w:type="spellEnd"/>
    </w:p>
    <w:p w14:paraId="4793427F" w14:textId="7950CDA4" w:rsidR="001400F0" w:rsidRDefault="001400F0" w:rsidP="00D159BB">
      <w:pPr>
        <w:pStyle w:val="Listenabsatz"/>
        <w:numPr>
          <w:ilvl w:val="1"/>
          <w:numId w:val="13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Die </w:t>
      </w:r>
      <w:proofErr w:type="spellStart"/>
      <w:r>
        <w:rPr>
          <w:rFonts w:ascii="HelveticaNeue LT 55 Roman" w:hAnsi="HelveticaNeue LT 55 Roman"/>
        </w:rPr>
        <w:t>PersonComponent</w:t>
      </w:r>
      <w:proofErr w:type="spellEnd"/>
      <w:r>
        <w:rPr>
          <w:rFonts w:ascii="HelveticaNeue LT 55 Roman" w:hAnsi="HelveticaNeue LT 55 Roman"/>
        </w:rPr>
        <w:t xml:space="preserve"> soll nur den Namen der Person anzeigen</w:t>
      </w:r>
    </w:p>
    <w:p w14:paraId="7F0C447B" w14:textId="3E61C71F" w:rsidR="00BB3ED6" w:rsidRPr="00BB3ED6" w:rsidRDefault="00BB3ED6" w:rsidP="00BB3ED6">
      <w:pPr>
        <w:ind w:left="708" w:firstLine="708"/>
        <w:rPr>
          <w:rFonts w:ascii="HelveticaNeue LT 55 Roman" w:hAnsi="HelveticaNeue LT 55 Roman"/>
        </w:rPr>
      </w:pPr>
      <w:r w:rsidRPr="00804F2A">
        <w:rPr>
          <w:rFonts w:ascii="HelveticaNeue LT 55 Roman" w:hAnsi="HelveticaNeue LT 55 Roman" w:cs="Consolas"/>
          <w:noProof/>
          <w:color w:val="008000"/>
          <w:sz w:val="19"/>
          <w:szCs w:val="19"/>
        </w:rPr>
        <mc:AlternateContent>
          <mc:Choice Requires="wps">
            <w:drawing>
              <wp:inline distT="0" distB="0" distL="0" distR="0" wp14:anchorId="4820CD3F" wp14:editId="2D6ED3B0">
                <wp:extent cx="5029200" cy="1403985"/>
                <wp:effectExtent l="57150" t="38100" r="76200" b="95885"/>
                <wp:docPr id="379195280" name="Textfeld 379195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43197" w14:textId="77777777" w:rsidR="00BB3ED6" w:rsidRPr="00BB3ED6" w:rsidRDefault="00BB3ED6" w:rsidP="00BB3ED6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</w:pPr>
                            <w:r w:rsidRPr="00BB3E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  <w:t xml:space="preserve">@using </w:t>
                            </w:r>
                            <w:proofErr w:type="spellStart"/>
                            <w:r w:rsidRPr="00BB3E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  <w:t>BUnitTest.Client.Models</w:t>
                            </w:r>
                            <w:proofErr w:type="spellEnd"/>
                          </w:p>
                          <w:p w14:paraId="4FBF277A" w14:textId="77777777" w:rsidR="00BB3ED6" w:rsidRPr="00BB3ED6" w:rsidRDefault="00BB3ED6" w:rsidP="00BB3ED6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</w:pPr>
                            <w:r w:rsidRPr="00BB3E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  <w:t>&lt;h3&gt;</w:t>
                            </w:r>
                            <w:proofErr w:type="spellStart"/>
                            <w:r w:rsidRPr="00BB3E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  <w:t>PersonComponent</w:t>
                            </w:r>
                            <w:proofErr w:type="spellEnd"/>
                            <w:r w:rsidRPr="00BB3E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  <w:t>&lt;/h3&gt;</w:t>
                            </w:r>
                          </w:p>
                          <w:p w14:paraId="735A40F1" w14:textId="77777777" w:rsidR="00BB3ED6" w:rsidRPr="00BB3ED6" w:rsidRDefault="00BB3ED6" w:rsidP="00BB3ED6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</w:pPr>
                            <w:r w:rsidRPr="00BB3E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  <w:t>&lt;p&gt;@($"{Person.FirstName} {</w:t>
                            </w:r>
                            <w:proofErr w:type="spellStart"/>
                            <w:r w:rsidRPr="00BB3E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  <w:t>Person.LastName</w:t>
                            </w:r>
                            <w:proofErr w:type="spellEnd"/>
                            <w:r w:rsidRPr="00BB3E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  <w:t>}")&lt;/p&gt;</w:t>
                            </w:r>
                          </w:p>
                          <w:p w14:paraId="687A64A5" w14:textId="77777777" w:rsidR="00BB3ED6" w:rsidRPr="00BB3ED6" w:rsidRDefault="00BB3ED6" w:rsidP="00BB3ED6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</w:pPr>
                          </w:p>
                          <w:p w14:paraId="3A73FAF6" w14:textId="77777777" w:rsidR="00BB3ED6" w:rsidRPr="00BB3ED6" w:rsidRDefault="00BB3ED6" w:rsidP="00BB3ED6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</w:pPr>
                          </w:p>
                          <w:p w14:paraId="0E6F9439" w14:textId="77777777" w:rsidR="00BB3ED6" w:rsidRPr="00BB3ED6" w:rsidRDefault="00BB3ED6" w:rsidP="00BB3ED6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</w:pPr>
                            <w:r w:rsidRPr="00BB3E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  <w:t>@code {</w:t>
                            </w:r>
                          </w:p>
                          <w:p w14:paraId="699614EA" w14:textId="77777777" w:rsidR="00BB3ED6" w:rsidRPr="00BB3ED6" w:rsidRDefault="00BB3ED6" w:rsidP="00BB3ED6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</w:pPr>
                            <w:r w:rsidRPr="00BB3E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  <w:t xml:space="preserve">    [Parameter]</w:t>
                            </w:r>
                          </w:p>
                          <w:p w14:paraId="3DAD366A" w14:textId="77777777" w:rsidR="00BB3ED6" w:rsidRPr="00BB3ED6" w:rsidRDefault="00BB3ED6" w:rsidP="00BB3ED6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</w:pPr>
                            <w:r w:rsidRPr="00BB3E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  <w:t xml:space="preserve">    public Person </w:t>
                            </w:r>
                            <w:proofErr w:type="spellStart"/>
                            <w:r w:rsidRPr="00BB3E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  <w:t>Person</w:t>
                            </w:r>
                            <w:proofErr w:type="spellEnd"/>
                            <w:r w:rsidRPr="00BB3E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  <w:t xml:space="preserve"> { get; set; }</w:t>
                            </w:r>
                          </w:p>
                          <w:p w14:paraId="447477C3" w14:textId="390D5F71" w:rsidR="00BB3ED6" w:rsidRPr="0050331A" w:rsidRDefault="00BB3ED6" w:rsidP="00BB3ED6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B3E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20CD3F" id="Textfeld 379195280" o:spid="_x0000_s1030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06143197" w14:textId="77777777" w:rsidR="00BB3ED6" w:rsidRPr="00BB3ED6" w:rsidRDefault="00BB3ED6" w:rsidP="00BB3ED6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</w:pPr>
                      <w:r w:rsidRPr="00BB3E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  <w:t xml:space="preserve">@using </w:t>
                      </w:r>
                      <w:proofErr w:type="spellStart"/>
                      <w:r w:rsidRPr="00BB3E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  <w:t>BUnitTest.Client.Models</w:t>
                      </w:r>
                      <w:proofErr w:type="spellEnd"/>
                    </w:p>
                    <w:p w14:paraId="4FBF277A" w14:textId="77777777" w:rsidR="00BB3ED6" w:rsidRPr="00BB3ED6" w:rsidRDefault="00BB3ED6" w:rsidP="00BB3ED6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</w:pPr>
                      <w:r w:rsidRPr="00BB3E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  <w:t>&lt;h3&gt;</w:t>
                      </w:r>
                      <w:proofErr w:type="spellStart"/>
                      <w:r w:rsidRPr="00BB3E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  <w:t>PersonComponent</w:t>
                      </w:r>
                      <w:proofErr w:type="spellEnd"/>
                      <w:r w:rsidRPr="00BB3E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  <w:t>&lt;/h3&gt;</w:t>
                      </w:r>
                    </w:p>
                    <w:p w14:paraId="735A40F1" w14:textId="77777777" w:rsidR="00BB3ED6" w:rsidRPr="00BB3ED6" w:rsidRDefault="00BB3ED6" w:rsidP="00BB3ED6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</w:pPr>
                      <w:r w:rsidRPr="00BB3E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  <w:t>&lt;p&gt;@($"{Person.FirstName} {</w:t>
                      </w:r>
                      <w:proofErr w:type="spellStart"/>
                      <w:r w:rsidRPr="00BB3E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  <w:t>Person.LastName</w:t>
                      </w:r>
                      <w:proofErr w:type="spellEnd"/>
                      <w:r w:rsidRPr="00BB3E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  <w:t>}")&lt;/p&gt;</w:t>
                      </w:r>
                    </w:p>
                    <w:p w14:paraId="687A64A5" w14:textId="77777777" w:rsidR="00BB3ED6" w:rsidRPr="00BB3ED6" w:rsidRDefault="00BB3ED6" w:rsidP="00BB3ED6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</w:pPr>
                    </w:p>
                    <w:p w14:paraId="3A73FAF6" w14:textId="77777777" w:rsidR="00BB3ED6" w:rsidRPr="00BB3ED6" w:rsidRDefault="00BB3ED6" w:rsidP="00BB3ED6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</w:pPr>
                    </w:p>
                    <w:p w14:paraId="0E6F9439" w14:textId="77777777" w:rsidR="00BB3ED6" w:rsidRPr="00BB3ED6" w:rsidRDefault="00BB3ED6" w:rsidP="00BB3ED6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</w:pPr>
                      <w:r w:rsidRPr="00BB3E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  <w:t>@code {</w:t>
                      </w:r>
                    </w:p>
                    <w:p w14:paraId="699614EA" w14:textId="77777777" w:rsidR="00BB3ED6" w:rsidRPr="00BB3ED6" w:rsidRDefault="00BB3ED6" w:rsidP="00BB3ED6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</w:pPr>
                      <w:r w:rsidRPr="00BB3E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  <w:t xml:space="preserve">    [Parameter]</w:t>
                      </w:r>
                    </w:p>
                    <w:p w14:paraId="3DAD366A" w14:textId="77777777" w:rsidR="00BB3ED6" w:rsidRPr="00BB3ED6" w:rsidRDefault="00BB3ED6" w:rsidP="00BB3ED6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</w:pPr>
                      <w:r w:rsidRPr="00BB3E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  <w:t xml:space="preserve">    public Person </w:t>
                      </w:r>
                      <w:proofErr w:type="spellStart"/>
                      <w:r w:rsidRPr="00BB3E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  <w:t>Person</w:t>
                      </w:r>
                      <w:proofErr w:type="spellEnd"/>
                      <w:r w:rsidRPr="00BB3E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  <w:t xml:space="preserve"> { get; set; }</w:t>
                      </w:r>
                    </w:p>
                    <w:p w14:paraId="447477C3" w14:textId="390D5F71" w:rsidR="00BB3ED6" w:rsidRPr="0050331A" w:rsidRDefault="00BB3ED6" w:rsidP="00BB3ED6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B3E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40204B" w14:textId="55805624" w:rsidR="00D159BB" w:rsidRDefault="0089248A" w:rsidP="0089248A">
      <w:pPr>
        <w:pStyle w:val="Listenabsatz"/>
        <w:numPr>
          <w:ilvl w:val="0"/>
          <w:numId w:val="13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Definiert eine Methode </w:t>
      </w:r>
      <w:proofErr w:type="spellStart"/>
      <w:r>
        <w:rPr>
          <w:rFonts w:ascii="HelveticaNeue LT 55 Roman" w:hAnsi="HelveticaNeue LT 55 Roman"/>
        </w:rPr>
        <w:t>GetPeople</w:t>
      </w:r>
      <w:proofErr w:type="spellEnd"/>
      <w:r>
        <w:rPr>
          <w:rFonts w:ascii="HelveticaNeue LT 55 Roman" w:hAnsi="HelveticaNeue LT 55 Roman"/>
        </w:rPr>
        <w:t>(), die eine Liste von Personen zurückgibt</w:t>
      </w:r>
    </w:p>
    <w:p w14:paraId="34654818" w14:textId="472660D6" w:rsidR="0089248A" w:rsidRDefault="0089248A" w:rsidP="0089248A">
      <w:pPr>
        <w:pStyle w:val="Listenabsatz"/>
        <w:numPr>
          <w:ilvl w:val="0"/>
          <w:numId w:val="13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In der Counter Komponente soll </w:t>
      </w:r>
      <w:r w:rsidR="00D771BC">
        <w:rPr>
          <w:rFonts w:ascii="HelveticaNeue LT 55 Roman" w:hAnsi="HelveticaNeue LT 55 Roman"/>
        </w:rPr>
        <w:t xml:space="preserve">eine </w:t>
      </w:r>
      <w:proofErr w:type="spellStart"/>
      <w:r w:rsidR="00D771BC" w:rsidRPr="00D771BC">
        <w:rPr>
          <w:rFonts w:ascii="HelveticaNeue LT 55 Roman" w:hAnsi="HelveticaNeue LT 55 Roman"/>
        </w:rPr>
        <w:t>OnInitialized</w:t>
      </w:r>
      <w:proofErr w:type="spellEnd"/>
      <w:r w:rsidR="00D771BC">
        <w:rPr>
          <w:rFonts w:ascii="HelveticaNeue LT 55 Roman" w:hAnsi="HelveticaNeue LT 55 Roman"/>
        </w:rPr>
        <w:t xml:space="preserve">() Methode implementiert werden, die </w:t>
      </w:r>
      <w:proofErr w:type="spellStart"/>
      <w:r w:rsidR="00D771BC">
        <w:rPr>
          <w:rFonts w:ascii="HelveticaNeue LT 55 Roman" w:hAnsi="HelveticaNeue LT 55 Roman"/>
        </w:rPr>
        <w:t>GetPeople</w:t>
      </w:r>
      <w:proofErr w:type="spellEnd"/>
      <w:r w:rsidR="00D771BC">
        <w:rPr>
          <w:rFonts w:ascii="HelveticaNeue LT 55 Roman" w:hAnsi="HelveticaNeue LT 55 Roman"/>
        </w:rPr>
        <w:t>() aus dem Service aufruft</w:t>
      </w:r>
    </w:p>
    <w:p w14:paraId="75F094F7" w14:textId="2D2B4B93" w:rsidR="00D771BC" w:rsidRDefault="00D771BC" w:rsidP="0089248A">
      <w:pPr>
        <w:pStyle w:val="Listenabsatz"/>
        <w:numPr>
          <w:ilvl w:val="0"/>
          <w:numId w:val="13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Für jede </w:t>
      </w:r>
      <w:r w:rsidR="001400F0">
        <w:rPr>
          <w:rFonts w:ascii="HelveticaNeue LT 55 Roman" w:hAnsi="HelveticaNeue LT 55 Roman"/>
        </w:rPr>
        <w:t xml:space="preserve">geladene </w:t>
      </w:r>
      <w:r>
        <w:rPr>
          <w:rFonts w:ascii="HelveticaNeue LT 55 Roman" w:hAnsi="HelveticaNeue LT 55 Roman"/>
        </w:rPr>
        <w:t>Person</w:t>
      </w:r>
      <w:r w:rsidR="001400F0">
        <w:rPr>
          <w:rFonts w:ascii="HelveticaNeue LT 55 Roman" w:hAnsi="HelveticaNeue LT 55 Roman"/>
        </w:rPr>
        <w:t xml:space="preserve"> soll </w:t>
      </w:r>
      <w:r w:rsidR="00900500">
        <w:rPr>
          <w:rFonts w:ascii="HelveticaNeue LT 55 Roman" w:hAnsi="HelveticaNeue LT 55 Roman"/>
        </w:rPr>
        <w:t xml:space="preserve">eine </w:t>
      </w:r>
      <w:proofErr w:type="spellStart"/>
      <w:r w:rsidR="00900500">
        <w:rPr>
          <w:rFonts w:ascii="HelveticaNeue LT 55 Roman" w:hAnsi="HelveticaNeue LT 55 Roman"/>
        </w:rPr>
        <w:t>PersonComponent</w:t>
      </w:r>
      <w:proofErr w:type="spellEnd"/>
      <w:r w:rsidR="00900500">
        <w:rPr>
          <w:rFonts w:ascii="HelveticaNeue LT 55 Roman" w:hAnsi="HelveticaNeue LT 55 Roman"/>
        </w:rPr>
        <w:t xml:space="preserve"> gerendert werden</w:t>
      </w:r>
    </w:p>
    <w:p w14:paraId="0423579E" w14:textId="6AB7A35B" w:rsidR="00900500" w:rsidRDefault="00900500" w:rsidP="0089248A">
      <w:pPr>
        <w:pStyle w:val="Listenabsatz"/>
        <w:numPr>
          <w:ilvl w:val="0"/>
          <w:numId w:val="13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Benutzt </w:t>
      </w:r>
      <w:proofErr w:type="spellStart"/>
      <w:r>
        <w:rPr>
          <w:rFonts w:ascii="HelveticaNeue LT 55 Roman" w:hAnsi="HelveticaNeue LT 55 Roman"/>
        </w:rPr>
        <w:t>Moq</w:t>
      </w:r>
      <w:proofErr w:type="spellEnd"/>
      <w:r>
        <w:rPr>
          <w:rFonts w:ascii="HelveticaNeue LT 55 Roman" w:hAnsi="HelveticaNeue LT 55 Roman"/>
        </w:rPr>
        <w:t xml:space="preserve">, um den </w:t>
      </w:r>
      <w:proofErr w:type="spellStart"/>
      <w:r>
        <w:rPr>
          <w:rFonts w:ascii="HelveticaNeue LT 55 Roman" w:hAnsi="HelveticaNeue LT 55 Roman"/>
        </w:rPr>
        <w:t>PersonService</w:t>
      </w:r>
      <w:proofErr w:type="spellEnd"/>
      <w:r>
        <w:rPr>
          <w:rFonts w:ascii="HelveticaNeue LT 55 Roman" w:hAnsi="HelveticaNeue LT 55 Roman"/>
        </w:rPr>
        <w:t xml:space="preserve"> zu </w:t>
      </w:r>
      <w:proofErr w:type="spellStart"/>
      <w:r>
        <w:rPr>
          <w:rFonts w:ascii="HelveticaNeue LT 55 Roman" w:hAnsi="HelveticaNeue LT 55 Roman"/>
        </w:rPr>
        <w:t>mocken</w:t>
      </w:r>
      <w:proofErr w:type="spellEnd"/>
    </w:p>
    <w:p w14:paraId="5EC778B0" w14:textId="166CDB1F" w:rsidR="00900500" w:rsidRDefault="00DA5E58" w:rsidP="00900500">
      <w:pPr>
        <w:pStyle w:val="Listenabsatz"/>
        <w:numPr>
          <w:ilvl w:val="1"/>
          <w:numId w:val="13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Konfiguriert mit Setup eine Rückgabe für die </w:t>
      </w:r>
      <w:proofErr w:type="spellStart"/>
      <w:r>
        <w:rPr>
          <w:rFonts w:ascii="HelveticaNeue LT 55 Roman" w:hAnsi="HelveticaNeue LT 55 Roman"/>
        </w:rPr>
        <w:t>GetPeople</w:t>
      </w:r>
      <w:proofErr w:type="spellEnd"/>
      <w:r>
        <w:rPr>
          <w:rFonts w:ascii="HelveticaNeue LT 55 Roman" w:hAnsi="HelveticaNeue LT 55 Roman"/>
        </w:rPr>
        <w:t>() Methode</w:t>
      </w:r>
    </w:p>
    <w:p w14:paraId="1E6C1670" w14:textId="52901AEF" w:rsidR="008B0FCD" w:rsidRDefault="00DA5E58" w:rsidP="00D24059">
      <w:pPr>
        <w:pStyle w:val="Listenabsatz"/>
        <w:numPr>
          <w:ilvl w:val="0"/>
          <w:numId w:val="13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Überprüft, dass die Counter Komponente abhängig vom </w:t>
      </w:r>
      <w:proofErr w:type="spellStart"/>
      <w:r>
        <w:rPr>
          <w:rFonts w:ascii="HelveticaNeue LT 55 Roman" w:hAnsi="HelveticaNeue LT 55 Roman"/>
        </w:rPr>
        <w:t>gemockten</w:t>
      </w:r>
      <w:proofErr w:type="spellEnd"/>
      <w:r>
        <w:rPr>
          <w:rFonts w:ascii="HelveticaNeue LT 55 Roman" w:hAnsi="HelveticaNeue LT 55 Roman"/>
        </w:rPr>
        <w:t xml:space="preserve"> Service die richtige Anzahl an </w:t>
      </w:r>
      <w:proofErr w:type="spellStart"/>
      <w:r>
        <w:rPr>
          <w:rFonts w:ascii="HelveticaNeue LT 55 Roman" w:hAnsi="HelveticaNeue LT 55 Roman"/>
        </w:rPr>
        <w:t>PersonComponents</w:t>
      </w:r>
      <w:proofErr w:type="spellEnd"/>
      <w:r>
        <w:rPr>
          <w:rFonts w:ascii="HelveticaNeue LT 55 Roman" w:hAnsi="HelveticaNeue LT 55 Roman"/>
        </w:rPr>
        <w:t xml:space="preserve"> rendert</w:t>
      </w:r>
    </w:p>
    <w:p w14:paraId="536BE026" w14:textId="49AF7CDA" w:rsidR="00DA5E58" w:rsidRPr="00DA5E58" w:rsidRDefault="00DA5E58" w:rsidP="00DA5E58">
      <w:pPr>
        <w:ind w:firstLine="708"/>
        <w:rPr>
          <w:rFonts w:ascii="HelveticaNeue LT 55 Roman" w:hAnsi="HelveticaNeue LT 55 Roman"/>
        </w:rPr>
      </w:pPr>
      <w:r w:rsidRPr="00804F2A">
        <w:rPr>
          <w:rFonts w:ascii="HelveticaNeue LT 55 Roman" w:hAnsi="HelveticaNeue LT 55 Roman" w:cs="Consolas"/>
          <w:noProof/>
          <w:color w:val="008000"/>
          <w:sz w:val="19"/>
          <w:szCs w:val="19"/>
        </w:rPr>
        <mc:AlternateContent>
          <mc:Choice Requires="wps">
            <w:drawing>
              <wp:inline distT="0" distB="0" distL="0" distR="0" wp14:anchorId="6C55912F" wp14:editId="29AF97AF">
                <wp:extent cx="5029200" cy="1403985"/>
                <wp:effectExtent l="57150" t="38100" r="76200" b="95885"/>
                <wp:docPr id="1587785526" name="Textfeld 1587785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BB817" w14:textId="4C237E0C" w:rsidR="00DA5E58" w:rsidRPr="0050331A" w:rsidRDefault="00BB3ED6" w:rsidP="00DA5E58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BB3E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  <w:t>Assert.AreEqual</w:t>
                            </w:r>
                            <w:proofErr w:type="spellEnd"/>
                            <w:r w:rsidRPr="00BB3E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  <w:t xml:space="preserve">(2, </w:t>
                            </w:r>
                            <w:proofErr w:type="spellStart"/>
                            <w:r w:rsidRPr="00BB3E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  <w:t>component.FindComponents</w:t>
                            </w:r>
                            <w:proofErr w:type="spellEnd"/>
                            <w:r w:rsidRPr="00BB3E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  <w:t>&lt;</w:t>
                            </w:r>
                            <w:proofErr w:type="spellStart"/>
                            <w:r w:rsidRPr="00BB3E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  <w:t>PersonComponent</w:t>
                            </w:r>
                            <w:proofErr w:type="spellEnd"/>
                            <w:r w:rsidRPr="00BB3E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DE"/>
                              </w:rPr>
                              <w:t>&gt;().Count);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55912F" id="Textfeld 1587785526" o:spid="_x0000_s1031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16DBB817" w14:textId="4C237E0C" w:rsidR="00DA5E58" w:rsidRPr="0050331A" w:rsidRDefault="00BB3ED6" w:rsidP="00DA5E58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BB3E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  <w:t>Assert.AreEqual</w:t>
                      </w:r>
                      <w:proofErr w:type="spellEnd"/>
                      <w:r w:rsidRPr="00BB3E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  <w:t xml:space="preserve">(2, </w:t>
                      </w:r>
                      <w:proofErr w:type="spellStart"/>
                      <w:r w:rsidRPr="00BB3E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  <w:t>component.FindComponents</w:t>
                      </w:r>
                      <w:proofErr w:type="spellEnd"/>
                      <w:r w:rsidRPr="00BB3E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  <w:t>&lt;</w:t>
                      </w:r>
                      <w:proofErr w:type="spellStart"/>
                      <w:r w:rsidRPr="00BB3E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  <w:t>PersonComponent</w:t>
                      </w:r>
                      <w:proofErr w:type="spellEnd"/>
                      <w:r w:rsidRPr="00BB3E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DE"/>
                        </w:rPr>
                        <w:t>&gt;().Count);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FB5106" w14:textId="33A59C2F" w:rsidR="00AC77B8" w:rsidRPr="00D24059" w:rsidRDefault="00AC77B8" w:rsidP="008B0FCD">
      <w:pPr>
        <w:pStyle w:val="Listenabsatz"/>
        <w:ind w:left="1080"/>
        <w:rPr>
          <w:rFonts w:ascii="HelveticaNeue LT 55 Roman" w:hAnsi="HelveticaNeue LT 55 Roman"/>
        </w:rPr>
      </w:pPr>
    </w:p>
    <w:sectPr w:rsidR="00AC77B8" w:rsidRPr="00D24059">
      <w:headerReference w:type="default" r:id="rId11"/>
      <w:footerReference w:type="default" r:id="rId12"/>
      <w:pgSz w:w="11906" w:h="16838"/>
      <w:pgMar w:top="1417" w:right="1417" w:bottom="1134" w:left="1417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ED252" w14:textId="77777777" w:rsidR="003C15EA" w:rsidRDefault="003C15EA">
      <w:r>
        <w:separator/>
      </w:r>
    </w:p>
  </w:endnote>
  <w:endnote w:type="continuationSeparator" w:id="0">
    <w:p w14:paraId="69499FDA" w14:textId="77777777" w:rsidR="003C15EA" w:rsidRDefault="003C1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55 Roman">
    <w:altName w:val="Arial"/>
    <w:charset w:val="00"/>
    <w:family w:val="swiss"/>
    <w:pitch w:val="variable"/>
    <w:sig w:usb0="8000002F" w:usb1="4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3B5AD" w14:textId="5A6CA117" w:rsidR="00B144A6" w:rsidRDefault="000D15C8" w:rsidP="00B8191D">
    <w:pPr>
      <w:pStyle w:val="Kopfzeile"/>
      <w:tabs>
        <w:tab w:val="clear" w:pos="4536"/>
        <w:tab w:val="left" w:pos="3600"/>
        <w:tab w:val="left" w:pos="7020"/>
      </w:tabs>
      <w:rPr>
        <w:bCs/>
        <w:sz w:val="16"/>
        <w:szCs w:val="28"/>
      </w:rPr>
    </w:pPr>
    <w:r>
      <w:rPr>
        <w:bCs/>
        <w:noProof/>
        <w:sz w:val="16"/>
        <w:szCs w:val="28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38E3B5B6" wp14:editId="77001D30">
              <wp:simplePos x="0" y="0"/>
              <wp:positionH relativeFrom="column">
                <wp:posOffset>-90170</wp:posOffset>
              </wp:positionH>
              <wp:positionV relativeFrom="paragraph">
                <wp:posOffset>76200</wp:posOffset>
              </wp:positionV>
              <wp:extent cx="5857875" cy="0"/>
              <wp:effectExtent l="5080" t="9525" r="13970" b="9525"/>
              <wp:wrapNone/>
              <wp:docPr id="1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454D2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7.1pt;margin-top:6pt;width:461.25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" strokecolor="#1f497d"/>
          </w:pict>
        </mc:Fallback>
      </mc:AlternateContent>
    </w:r>
  </w:p>
  <w:p w14:paraId="38E3B5B1" w14:textId="2A32DEA2" w:rsidR="00B144A6" w:rsidRPr="00AE76B6" w:rsidRDefault="00AE76B6" w:rsidP="004743B8">
    <w:pPr>
      <w:pStyle w:val="Fuzeile"/>
      <w:tabs>
        <w:tab w:val="clear" w:pos="4536"/>
        <w:tab w:val="left" w:pos="2160"/>
        <w:tab w:val="left" w:pos="4500"/>
        <w:tab w:val="left" w:pos="7200"/>
      </w:tabs>
      <w:rPr>
        <w:lang w:val="en-US"/>
      </w:rPr>
    </w:pPr>
    <w:r>
      <w:rPr>
        <w:lang w:val="en-US"/>
      </w:rPr>
      <w:t xml:space="preserve">Copyright </w:t>
    </w:r>
    <w:r w:rsidR="001563B8">
      <w:rPr>
        <w:lang w:val="en-US"/>
      </w:rPr>
      <w:t>20</w:t>
    </w:r>
    <w:r w:rsidR="00EA3656">
      <w:rPr>
        <w:lang w:val="en-US"/>
      </w:rPr>
      <w:t>25</w:t>
    </w:r>
    <w:r w:rsidR="00CB687C">
      <w:rPr>
        <w:lang w:val="en-US"/>
      </w:rPr>
      <w:t xml:space="preserve"> </w:t>
    </w:r>
    <w:r w:rsidR="001563B8">
      <w:rPr>
        <w:lang w:val="en-US"/>
      </w:rPr>
      <w:t>DEVWARE</w:t>
    </w:r>
    <w:r>
      <w:rPr>
        <w:lang w:val="en-US"/>
      </w:rPr>
      <w:t xml:space="preserve"> GmbH</w:t>
    </w:r>
    <w:r>
      <w:rPr>
        <w:lang w:val="en-US"/>
      </w:rPr>
      <w:tab/>
    </w:r>
    <w:r w:rsidRPr="00AE76B6">
      <w:rPr>
        <w:lang w:val="en-US"/>
      </w:rPr>
      <w:t xml:space="preserve">Autor: </w:t>
    </w:r>
    <w:r w:rsidR="00EA3656">
      <w:rPr>
        <w:lang w:val="en-US"/>
      </w:rPr>
      <w:t>Darius Sadeghi</w:t>
    </w:r>
    <w:r w:rsidR="00CB687C">
      <w:rPr>
        <w:lang w:val="en-US"/>
      </w:rPr>
      <w:tab/>
    </w:r>
    <w:r w:rsidR="00CB687C">
      <w:rPr>
        <w:lang w:val="en-US"/>
      </w:rPr>
      <w:tab/>
    </w:r>
    <w:r w:rsidR="00CB687C" w:rsidRPr="00CB687C">
      <w:rPr>
        <w:lang w:val="en-US"/>
      </w:rPr>
      <w:fldChar w:fldCharType="begin"/>
    </w:r>
    <w:r w:rsidR="00CB687C" w:rsidRPr="00CB687C">
      <w:rPr>
        <w:lang w:val="en-US"/>
      </w:rPr>
      <w:instrText>PAGE   \* MERGEFORMAT</w:instrText>
    </w:r>
    <w:r w:rsidR="00CB687C" w:rsidRPr="00CB687C">
      <w:rPr>
        <w:lang w:val="en-US"/>
      </w:rPr>
      <w:fldChar w:fldCharType="separate"/>
    </w:r>
    <w:r w:rsidR="007B001A">
      <w:rPr>
        <w:noProof/>
        <w:lang w:val="en-US"/>
      </w:rPr>
      <w:t>2</w:t>
    </w:r>
    <w:r w:rsidR="00CB687C" w:rsidRPr="00CB687C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12694" w14:textId="77777777" w:rsidR="003C15EA" w:rsidRDefault="003C15EA">
      <w:r>
        <w:separator/>
      </w:r>
    </w:p>
  </w:footnote>
  <w:footnote w:type="continuationSeparator" w:id="0">
    <w:p w14:paraId="0D5B0CA7" w14:textId="77777777" w:rsidR="003C15EA" w:rsidRDefault="003C1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3B5AA" w14:textId="1567E841" w:rsidR="00B144A6" w:rsidRDefault="008D32B7">
    <w:pPr>
      <w:pStyle w:val="Kopfzeile"/>
      <w:tabs>
        <w:tab w:val="left" w:pos="2880"/>
        <w:tab w:val="left" w:pos="6660"/>
      </w:tabs>
    </w:pPr>
    <w:r w:rsidRPr="008D32B7">
      <w:rPr>
        <w:noProof/>
      </w:rPr>
      <w:drawing>
        <wp:anchor distT="0" distB="0" distL="114300" distR="114300" simplePos="0" relativeHeight="251656704" behindDoc="0" locked="0" layoutInCell="1" allowOverlap="1" wp14:anchorId="31C0CCC7" wp14:editId="4D15ECDC">
          <wp:simplePos x="0" y="0"/>
          <wp:positionH relativeFrom="column">
            <wp:posOffset>4330598</wp:posOffset>
          </wp:positionH>
          <wp:positionV relativeFrom="paragraph">
            <wp:posOffset>6045</wp:posOffset>
          </wp:positionV>
          <wp:extent cx="1845965" cy="434107"/>
          <wp:effectExtent l="0" t="0" r="1905" b="4445"/>
          <wp:wrapThrough wrapText="bothSides">
            <wp:wrapPolygon edited="0">
              <wp:start x="0" y="0"/>
              <wp:lineTo x="0" y="20873"/>
              <wp:lineTo x="5127" y="20873"/>
              <wp:lineTo x="13598" y="20873"/>
              <wp:lineTo x="18056" y="20873"/>
              <wp:lineTo x="18502" y="16129"/>
              <wp:lineTo x="21399" y="14231"/>
              <wp:lineTo x="21399" y="949"/>
              <wp:lineTo x="21176" y="0"/>
              <wp:lineTo x="0" y="0"/>
            </wp:wrapPolygon>
          </wp:wrapThrough>
          <wp:docPr id="6" name="Grafik 4">
            <a:extLst xmlns:a="http://schemas.openxmlformats.org/drawingml/2006/main">
              <a:ext uri="{FF2B5EF4-FFF2-40B4-BE49-F238E27FC236}">
                <a16:creationId xmlns:a16="http://schemas.microsoft.com/office/drawing/2014/main" id="{BB9F7D2E-8CBB-44FD-8E20-19EA2CFB828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4">
                    <a:extLst>
                      <a:ext uri="{FF2B5EF4-FFF2-40B4-BE49-F238E27FC236}">
                        <a16:creationId xmlns:a16="http://schemas.microsoft.com/office/drawing/2014/main" id="{BB9F7D2E-8CBB-44FD-8E20-19EA2CFB828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5965" cy="4341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3656">
      <w:rPr>
        <w:noProof/>
      </w:rPr>
      <w:t>DevTrain</w:t>
    </w:r>
    <w:r>
      <w:t xml:space="preserve"> </w:t>
    </w:r>
    <w:r w:rsidR="00CB687C">
      <w:t xml:space="preserve">- </w:t>
    </w:r>
    <w:proofErr w:type="spellStart"/>
    <w:r w:rsidR="00EA3656">
      <w:t>UnitTests</w:t>
    </w:r>
    <w:proofErr w:type="spellEnd"/>
    <w:r w:rsidR="00CB687C">
      <w:t xml:space="preserve"> </w:t>
    </w:r>
  </w:p>
  <w:p w14:paraId="38E3B5AB" w14:textId="64B689FB" w:rsidR="00B144A6" w:rsidRDefault="00B144A6">
    <w:pPr>
      <w:pStyle w:val="Kopfzeile"/>
      <w:tabs>
        <w:tab w:val="left" w:pos="6660"/>
      </w:tabs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A6302"/>
    <w:multiLevelType w:val="hybridMultilevel"/>
    <w:tmpl w:val="AFBEA5EE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0109DC"/>
    <w:multiLevelType w:val="hybridMultilevel"/>
    <w:tmpl w:val="BD1C6878"/>
    <w:lvl w:ilvl="0" w:tplc="DB665A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2A1682"/>
    <w:multiLevelType w:val="hybridMultilevel"/>
    <w:tmpl w:val="CFEE89F8"/>
    <w:lvl w:ilvl="0" w:tplc="A67096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F4BF8"/>
    <w:multiLevelType w:val="multilevel"/>
    <w:tmpl w:val="9F502A5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4" w15:restartNumberingAfterBreak="0">
    <w:nsid w:val="3223268E"/>
    <w:multiLevelType w:val="hybridMultilevel"/>
    <w:tmpl w:val="46D4934A"/>
    <w:lvl w:ilvl="0" w:tplc="9E0471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B8003F"/>
    <w:multiLevelType w:val="hybridMultilevel"/>
    <w:tmpl w:val="F3C42C42"/>
    <w:lvl w:ilvl="0" w:tplc="E7F8BB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563156"/>
    <w:multiLevelType w:val="multilevel"/>
    <w:tmpl w:val="64B6103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7" w15:restartNumberingAfterBreak="0">
    <w:nsid w:val="4AE86E50"/>
    <w:multiLevelType w:val="multilevel"/>
    <w:tmpl w:val="182E12DA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pStyle w:val="berschrift5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8" w15:restartNumberingAfterBreak="0">
    <w:nsid w:val="4F117EDD"/>
    <w:multiLevelType w:val="hybridMultilevel"/>
    <w:tmpl w:val="9D0698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235D2"/>
    <w:multiLevelType w:val="multilevel"/>
    <w:tmpl w:val="D6B0A82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10" w15:restartNumberingAfterBreak="0">
    <w:nsid w:val="513B08A4"/>
    <w:multiLevelType w:val="hybridMultilevel"/>
    <w:tmpl w:val="DAF45170"/>
    <w:lvl w:ilvl="0" w:tplc="74963E06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b w:val="0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166AE0"/>
    <w:multiLevelType w:val="hybridMultilevel"/>
    <w:tmpl w:val="EE6C57EA"/>
    <w:lvl w:ilvl="0" w:tplc="315C0F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1F50C7"/>
    <w:multiLevelType w:val="hybridMultilevel"/>
    <w:tmpl w:val="DCFEBBC8"/>
    <w:lvl w:ilvl="0" w:tplc="EDA2F3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997A8E"/>
    <w:multiLevelType w:val="hybridMultilevel"/>
    <w:tmpl w:val="8F48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76819"/>
    <w:multiLevelType w:val="hybridMultilevel"/>
    <w:tmpl w:val="DE481FDE"/>
    <w:lvl w:ilvl="0" w:tplc="0BF888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4E0923"/>
    <w:multiLevelType w:val="hybridMultilevel"/>
    <w:tmpl w:val="BC128900"/>
    <w:lvl w:ilvl="0" w:tplc="6B82B2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092995"/>
    <w:multiLevelType w:val="multilevel"/>
    <w:tmpl w:val="8C0ABFE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num w:numId="1" w16cid:durableId="753824289">
    <w:abstractNumId w:val="9"/>
  </w:num>
  <w:num w:numId="2" w16cid:durableId="787048323">
    <w:abstractNumId w:val="16"/>
  </w:num>
  <w:num w:numId="3" w16cid:durableId="1717319523">
    <w:abstractNumId w:val="6"/>
  </w:num>
  <w:num w:numId="4" w16cid:durableId="2097164016">
    <w:abstractNumId w:val="3"/>
  </w:num>
  <w:num w:numId="5" w16cid:durableId="1603419766">
    <w:abstractNumId w:val="7"/>
  </w:num>
  <w:num w:numId="6" w16cid:durableId="2119520676">
    <w:abstractNumId w:val="13"/>
  </w:num>
  <w:num w:numId="7" w16cid:durableId="32000202">
    <w:abstractNumId w:val="2"/>
  </w:num>
  <w:num w:numId="8" w16cid:durableId="147593440">
    <w:abstractNumId w:val="11"/>
  </w:num>
  <w:num w:numId="9" w16cid:durableId="791677205">
    <w:abstractNumId w:val="4"/>
  </w:num>
  <w:num w:numId="10" w16cid:durableId="796146750">
    <w:abstractNumId w:val="12"/>
  </w:num>
  <w:num w:numId="11" w16cid:durableId="1945454816">
    <w:abstractNumId w:val="15"/>
  </w:num>
  <w:num w:numId="12" w16cid:durableId="379792334">
    <w:abstractNumId w:val="8"/>
  </w:num>
  <w:num w:numId="13" w16cid:durableId="5177950">
    <w:abstractNumId w:val="10"/>
  </w:num>
  <w:num w:numId="14" w16cid:durableId="1802573554">
    <w:abstractNumId w:val="5"/>
  </w:num>
  <w:num w:numId="15" w16cid:durableId="81336379">
    <w:abstractNumId w:val="1"/>
  </w:num>
  <w:num w:numId="16" w16cid:durableId="1312907113">
    <w:abstractNumId w:val="14"/>
  </w:num>
  <w:num w:numId="17" w16cid:durableId="1552962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E81"/>
    <w:rsid w:val="00001606"/>
    <w:rsid w:val="00086DBD"/>
    <w:rsid w:val="000D15C8"/>
    <w:rsid w:val="000F087B"/>
    <w:rsid w:val="001400F0"/>
    <w:rsid w:val="001563B8"/>
    <w:rsid w:val="001B0284"/>
    <w:rsid w:val="001D6F01"/>
    <w:rsid w:val="00287BA4"/>
    <w:rsid w:val="0030657F"/>
    <w:rsid w:val="003A7A6D"/>
    <w:rsid w:val="003C15EA"/>
    <w:rsid w:val="004576D1"/>
    <w:rsid w:val="00462145"/>
    <w:rsid w:val="00463E79"/>
    <w:rsid w:val="00467FA2"/>
    <w:rsid w:val="004743B8"/>
    <w:rsid w:val="004F650E"/>
    <w:rsid w:val="0050331A"/>
    <w:rsid w:val="00512BAB"/>
    <w:rsid w:val="00562B49"/>
    <w:rsid w:val="00565F74"/>
    <w:rsid w:val="005702A4"/>
    <w:rsid w:val="00606A84"/>
    <w:rsid w:val="0062423A"/>
    <w:rsid w:val="006D2C7E"/>
    <w:rsid w:val="006F6CC4"/>
    <w:rsid w:val="00717AC2"/>
    <w:rsid w:val="00771B63"/>
    <w:rsid w:val="007933FF"/>
    <w:rsid w:val="007B001A"/>
    <w:rsid w:val="007B5E90"/>
    <w:rsid w:val="007D1885"/>
    <w:rsid w:val="00834A16"/>
    <w:rsid w:val="00851403"/>
    <w:rsid w:val="00851B5A"/>
    <w:rsid w:val="00860E81"/>
    <w:rsid w:val="00871675"/>
    <w:rsid w:val="0089248A"/>
    <w:rsid w:val="008979BF"/>
    <w:rsid w:val="008A7612"/>
    <w:rsid w:val="008B0FCD"/>
    <w:rsid w:val="008B77CB"/>
    <w:rsid w:val="008D32B7"/>
    <w:rsid w:val="00900500"/>
    <w:rsid w:val="00945A65"/>
    <w:rsid w:val="009714EC"/>
    <w:rsid w:val="009E6AD1"/>
    <w:rsid w:val="00A41B83"/>
    <w:rsid w:val="00A54973"/>
    <w:rsid w:val="00AC77B8"/>
    <w:rsid w:val="00AE76B6"/>
    <w:rsid w:val="00AF4309"/>
    <w:rsid w:val="00B144A6"/>
    <w:rsid w:val="00B16172"/>
    <w:rsid w:val="00B36D44"/>
    <w:rsid w:val="00B8191D"/>
    <w:rsid w:val="00B82640"/>
    <w:rsid w:val="00BB24B9"/>
    <w:rsid w:val="00BB3ED6"/>
    <w:rsid w:val="00BF4E92"/>
    <w:rsid w:val="00C109D3"/>
    <w:rsid w:val="00C44BA5"/>
    <w:rsid w:val="00C7457A"/>
    <w:rsid w:val="00CB5FD3"/>
    <w:rsid w:val="00CB687C"/>
    <w:rsid w:val="00CC0E55"/>
    <w:rsid w:val="00CC4807"/>
    <w:rsid w:val="00CE4378"/>
    <w:rsid w:val="00CE46AB"/>
    <w:rsid w:val="00CE6BDD"/>
    <w:rsid w:val="00D159BB"/>
    <w:rsid w:val="00D24059"/>
    <w:rsid w:val="00D701A8"/>
    <w:rsid w:val="00D771BC"/>
    <w:rsid w:val="00D87C54"/>
    <w:rsid w:val="00DA5E58"/>
    <w:rsid w:val="00E23C0B"/>
    <w:rsid w:val="00E45858"/>
    <w:rsid w:val="00E540FF"/>
    <w:rsid w:val="00EA3656"/>
    <w:rsid w:val="00EB7D67"/>
    <w:rsid w:val="00F154DE"/>
    <w:rsid w:val="00F16ACA"/>
    <w:rsid w:val="00F27031"/>
    <w:rsid w:val="00F347CF"/>
    <w:rsid w:val="00F54A3F"/>
    <w:rsid w:val="00F81157"/>
    <w:rsid w:val="00FD0144"/>
    <w:rsid w:val="00FD2A05"/>
    <w:rsid w:val="00FD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E3B588"/>
  <w15:docId w15:val="{840C74C4-30DA-406E-9BFC-B4A7D271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24059"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5"/>
      </w:numPr>
      <w:tabs>
        <w:tab w:val="clear" w:pos="720"/>
        <w:tab w:val="left" w:pos="851"/>
      </w:tabs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5"/>
      </w:numPr>
      <w:tabs>
        <w:tab w:val="clear" w:pos="1800"/>
        <w:tab w:val="left" w:pos="851"/>
      </w:tabs>
      <w:spacing w:before="240" w:after="60"/>
      <w:ind w:left="357" w:hanging="357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5"/>
      </w:numPr>
      <w:tabs>
        <w:tab w:val="clear" w:pos="2880"/>
        <w:tab w:val="left" w:pos="851"/>
      </w:tabs>
      <w:spacing w:before="240" w:after="60"/>
      <w:ind w:left="357" w:hanging="357"/>
      <w:outlineLvl w:val="2"/>
    </w:pPr>
    <w:rPr>
      <w:rFonts w:ascii="Arial" w:hAnsi="Arial"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5"/>
      </w:numPr>
      <w:tabs>
        <w:tab w:val="clear" w:pos="3960"/>
        <w:tab w:val="left" w:pos="851"/>
      </w:tabs>
      <w:spacing w:before="240" w:after="60"/>
      <w:ind w:left="0" w:firstLine="0"/>
      <w:outlineLvl w:val="3"/>
    </w:pPr>
    <w:rPr>
      <w:rFonts w:ascii="Arial" w:hAnsi="Arial"/>
      <w:b/>
      <w:bCs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5"/>
      </w:numPr>
      <w:tabs>
        <w:tab w:val="clear" w:pos="4680"/>
        <w:tab w:val="left" w:pos="851"/>
      </w:tabs>
      <w:spacing w:before="240" w:after="60"/>
      <w:ind w:left="0" w:firstLine="0"/>
      <w:outlineLvl w:val="4"/>
    </w:pPr>
    <w:rPr>
      <w:rFonts w:ascii="Arial" w:hAnsi="Arial"/>
      <w:b/>
      <w:bCs/>
      <w:iCs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semiHidden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semiHidden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pPr>
      <w:ind w:left="1920"/>
    </w:pPr>
    <w:rPr>
      <w:sz w:val="18"/>
      <w:szCs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E76B6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85140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514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Vorlagen\DevWare%20GmbH%20Briefkopf%20mit%20Logo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2B9B2533A83C34C8C0D0FD9AC7ACC63" ma:contentTypeVersion="0" ma:contentTypeDescription="Ein neues Dokument erstellen." ma:contentTypeScope="" ma:versionID="051237703efe4961012e6f4a13b5d487">
  <xsd:schema xmlns:xsd="http://www.w3.org/2001/XMLSchema" xmlns:p="http://schemas.microsoft.com/office/2006/metadata/properties" targetNamespace="http://schemas.microsoft.com/office/2006/metadata/properties" ma:root="true" ma:fieldsID="246f02dd96380beb4f7cdcce14d77fd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3B961-D9AF-4173-A687-C0BFC92D94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EBC15D-D9B0-45BB-B975-036841056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16E7846-5162-44CE-8E82-C9587DB052E5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C48B0BC-4E12-4DF1-B11B-60F4F77570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DevWare GmbH Briefkopf mit Logo.dot</Template>
  <TotalTime>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DevWare, Luhnsfelder Höhe 50, 42369 Wuppertal</vt:lpstr>
    </vt:vector>
  </TitlesOfParts>
  <Company>Software Developer GmbH</Company>
  <LinksUpToDate>false</LinksUpToDate>
  <CharactersWithSpaces>1901</CharactersWithSpaces>
  <SharedDoc>false</SharedDoc>
  <HLinks>
    <vt:vector size="12" baseType="variant">
      <vt:variant>
        <vt:i4>7733371</vt:i4>
      </vt:variant>
      <vt:variant>
        <vt:i4>3</vt:i4>
      </vt:variant>
      <vt:variant>
        <vt:i4>0</vt:i4>
      </vt:variant>
      <vt:variant>
        <vt:i4>5</vt:i4>
      </vt:variant>
      <vt:variant>
        <vt:lpwstr>http://www.devware.de/</vt:lpwstr>
      </vt:variant>
      <vt:variant>
        <vt:lpwstr/>
      </vt:variant>
      <vt:variant>
        <vt:i4>393273</vt:i4>
      </vt:variant>
      <vt:variant>
        <vt:i4>0</vt:i4>
      </vt:variant>
      <vt:variant>
        <vt:i4>0</vt:i4>
      </vt:variant>
      <vt:variant>
        <vt:i4>5</vt:i4>
      </vt:variant>
      <vt:variant>
        <vt:lpwstr>mailto:Info@DevWare.de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DevWare, Luhnsfelder Höhe 50, 42369 Wuppertal</dc:title>
  <dc:creator>Tibor Csizmadia</dc:creator>
  <cp:lastModifiedBy>Darius Sadeghi</cp:lastModifiedBy>
  <cp:revision>48</cp:revision>
  <cp:lastPrinted>2003-07-30T16:41:00Z</cp:lastPrinted>
  <dcterms:created xsi:type="dcterms:W3CDTF">2010-12-12T14:03:00Z</dcterms:created>
  <dcterms:modified xsi:type="dcterms:W3CDTF">2025-01-31T01:08:00Z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0x01010062B9B2533A83C34C8C0D0FD9AC7ACC63</vt:lpwstr>
  </property>
</Properties>
</file>